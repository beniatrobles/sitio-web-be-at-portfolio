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36"/>
        <w:gridCol w:w="518"/>
        <w:gridCol w:w="6610"/>
      </w:tblGrid>
      <w:tr w:rsidR="006D409C" w:rsidRPr="00C12BB8" w14:paraId="03DD6370" w14:textId="77777777" w:rsidTr="002B5CE7">
        <w:trPr>
          <w:trHeight w:val="1011"/>
        </w:trPr>
        <w:tc>
          <w:tcPr>
            <w:tcW w:w="4436" w:type="dxa"/>
            <w:vMerge w:val="restart"/>
            <w:tcMar>
              <w:left w:w="360" w:type="dxa"/>
            </w:tcMar>
            <w:vAlign w:val="bottom"/>
          </w:tcPr>
          <w:p w14:paraId="554C209F" w14:textId="1A13F7B9" w:rsidR="006D409C" w:rsidRPr="00C12BB8" w:rsidRDefault="00C456DF" w:rsidP="006D409C">
            <w:pPr>
              <w:tabs>
                <w:tab w:val="left" w:pos="990"/>
              </w:tabs>
              <w:jc w:val="center"/>
            </w:pPr>
            <w:r>
              <w:rPr>
                <w:rFonts w:ascii="Arial" w:hAnsi="Arial" w:cs="Arial"/>
                <w:noProof/>
                <w:color w:val="595959" w:themeColor="text1" w:themeTint="A6"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31BE6045" wp14:editId="3A8DCD26">
                  <wp:simplePos x="0" y="0"/>
                  <wp:positionH relativeFrom="column">
                    <wp:posOffset>323850</wp:posOffset>
                  </wp:positionH>
                  <wp:positionV relativeFrom="page">
                    <wp:posOffset>169545</wp:posOffset>
                  </wp:positionV>
                  <wp:extent cx="1510030" cy="2009775"/>
                  <wp:effectExtent l="133350" t="114300" r="128270" b="161925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ot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030" cy="20097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8" w:type="dxa"/>
            <w:shd w:val="clear" w:color="auto" w:fill="31521B" w:themeFill="accent2" w:themeFillShade="80"/>
          </w:tcPr>
          <w:p w14:paraId="648C5ADC" w14:textId="71C7D3C4" w:rsidR="006D409C" w:rsidRPr="00C12BB8" w:rsidRDefault="006D409C" w:rsidP="006D409C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DE5A7712DA94382833631C8929CFF4E"/>
              </w:placeholder>
              <w:temporary/>
              <w:showingPlcHdr/>
              <w15:appearance w15:val="hidden"/>
            </w:sdtPr>
            <w:sdtEndPr/>
            <w:sdtContent>
              <w:p w14:paraId="7786A7B9" w14:textId="77777777" w:rsidR="006D409C" w:rsidRPr="00C12BB8" w:rsidRDefault="006D409C" w:rsidP="00776643">
                <w:pPr>
                  <w:pStyle w:val="Ttulo1"/>
                </w:pPr>
                <w:r w:rsidRPr="00C12BB8">
                  <w:rPr>
                    <w:lang w:bidi="es-ES"/>
                  </w:rPr>
                  <w:t>EDUCACIÓN</w:t>
                </w:r>
              </w:p>
            </w:sdtContent>
          </w:sdt>
        </w:tc>
      </w:tr>
      <w:tr w:rsidR="006D409C" w:rsidRPr="00C12BB8" w14:paraId="103538C7" w14:textId="77777777" w:rsidTr="002B5CE7">
        <w:trPr>
          <w:trHeight w:val="2833"/>
        </w:trPr>
        <w:tc>
          <w:tcPr>
            <w:tcW w:w="4436" w:type="dxa"/>
            <w:vMerge/>
            <w:tcMar>
              <w:left w:w="360" w:type="dxa"/>
            </w:tcMar>
            <w:vAlign w:val="bottom"/>
          </w:tcPr>
          <w:p w14:paraId="5F3C83A5" w14:textId="77777777" w:rsidR="006D409C" w:rsidRPr="00C12BB8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</w:tcPr>
          <w:p w14:paraId="2F93477B" w14:textId="0022BEB8" w:rsidR="006D409C" w:rsidRPr="00C12BB8" w:rsidRDefault="006D409C" w:rsidP="00776643">
            <w:pPr>
              <w:tabs>
                <w:tab w:val="left" w:pos="990"/>
              </w:tabs>
            </w:pPr>
            <w:r w:rsidRPr="00C12B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F7854D1" wp14:editId="7F8A3113">
                      <wp:extent cx="227812" cy="311173"/>
                      <wp:effectExtent l="0" t="3810" r="0" b="0"/>
                      <wp:docPr id="3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8682B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7854D1" id="Triángulo rectángulo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3S2jwQAAN0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008682B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</w:tcPr>
          <w:p w14:paraId="4029FACC" w14:textId="72072B3D" w:rsidR="006D409C" w:rsidRPr="006D5B51" w:rsidRDefault="009741F6" w:rsidP="00776643">
            <w:pPr>
              <w:rPr>
                <w:rFonts w:ascii="Arial" w:hAnsi="Arial" w:cs="Arial"/>
                <w:b/>
                <w:bCs/>
                <w:sz w:val="24"/>
                <w:lang w:val="es-ES_tradnl" w:eastAsia="en-US"/>
              </w:rPr>
            </w:pPr>
            <w:r w:rsidRPr="006D5B51">
              <w:rPr>
                <w:rFonts w:ascii="Arial" w:hAnsi="Arial" w:cs="Arial"/>
                <w:b/>
                <w:bCs/>
                <w:sz w:val="24"/>
                <w:lang w:eastAsia="en-US"/>
              </w:rPr>
              <w:t xml:space="preserve">Erandio CIFP Tartanga LHII </w:t>
            </w:r>
          </w:p>
          <w:p w14:paraId="21DD2FFE" w14:textId="6E60EE2D" w:rsidR="009741F6" w:rsidRPr="006D5B51" w:rsidRDefault="009741F6" w:rsidP="009741F6">
            <w:pPr>
              <w:pStyle w:val="Fecha"/>
              <w:rPr>
                <w:sz w:val="24"/>
                <w:szCs w:val="24"/>
              </w:rPr>
            </w:pPr>
            <w:r w:rsidRPr="006D5B51">
              <w:rPr>
                <w:sz w:val="24"/>
                <w:szCs w:val="24"/>
              </w:rPr>
              <w:t>2012</w:t>
            </w:r>
            <w:r w:rsidR="006D409C" w:rsidRPr="006D5B51">
              <w:rPr>
                <w:sz w:val="24"/>
                <w:szCs w:val="24"/>
                <w:lang w:bidi="es-ES"/>
              </w:rPr>
              <w:t xml:space="preserve"> </w:t>
            </w:r>
            <w:r w:rsidRPr="006D5B51">
              <w:rPr>
                <w:sz w:val="24"/>
                <w:szCs w:val="24"/>
                <w:lang w:bidi="es-ES"/>
              </w:rPr>
              <w:t>–</w:t>
            </w:r>
            <w:r w:rsidR="006D409C" w:rsidRPr="006D5B51">
              <w:rPr>
                <w:sz w:val="24"/>
                <w:szCs w:val="24"/>
                <w:lang w:bidi="es-ES"/>
              </w:rPr>
              <w:t xml:space="preserve"> </w:t>
            </w:r>
            <w:r w:rsidRPr="006D5B51">
              <w:rPr>
                <w:sz w:val="24"/>
                <w:szCs w:val="24"/>
              </w:rPr>
              <w:t>2014</w:t>
            </w:r>
          </w:p>
          <w:p w14:paraId="4F7D4F2A" w14:textId="372B3981" w:rsidR="006D409C" w:rsidRPr="006D5B51" w:rsidRDefault="009741F6" w:rsidP="00776643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>Técnico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Superior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en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Sistemas de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Telecomunicaciones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>: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Telecomunicación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e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Informática</w:t>
            </w:r>
            <w:r w:rsidR="006D409C" w:rsidRPr="006D5B51">
              <w:rPr>
                <w:szCs w:val="22"/>
                <w:lang w:bidi="es-ES"/>
              </w:rPr>
              <w:t>.</w:t>
            </w:r>
          </w:p>
          <w:p w14:paraId="1552EA4F" w14:textId="77777777" w:rsidR="006D409C" w:rsidRPr="006D5B51" w:rsidRDefault="006D409C" w:rsidP="00776643">
            <w:pPr>
              <w:rPr>
                <w:sz w:val="24"/>
              </w:rPr>
            </w:pPr>
          </w:p>
          <w:p w14:paraId="28F38954" w14:textId="1658B564" w:rsidR="006D409C" w:rsidRPr="006D5B51" w:rsidRDefault="009741F6" w:rsidP="00776643">
            <w:pPr>
              <w:rPr>
                <w:rFonts w:ascii="Arial" w:hAnsi="Arial" w:cs="Arial"/>
                <w:b/>
                <w:bCs/>
                <w:sz w:val="24"/>
                <w:lang w:eastAsia="en-US"/>
              </w:rPr>
            </w:pPr>
            <w:r w:rsidRPr="006D5B51">
              <w:rPr>
                <w:rFonts w:ascii="Arial" w:hAnsi="Arial" w:cs="Arial"/>
                <w:b/>
                <w:bCs/>
                <w:sz w:val="24"/>
                <w:lang w:eastAsia="en-US"/>
              </w:rPr>
              <w:t>CIFP Txurdinaga</w:t>
            </w:r>
          </w:p>
          <w:p w14:paraId="21E830F0" w14:textId="6222D1D5" w:rsidR="006D409C" w:rsidRPr="006D5B51" w:rsidRDefault="009741F6" w:rsidP="00776643">
            <w:pPr>
              <w:pStyle w:val="Fecha"/>
              <w:rPr>
                <w:sz w:val="22"/>
              </w:rPr>
            </w:pPr>
            <w:r w:rsidRPr="006D5B51">
              <w:rPr>
                <w:sz w:val="22"/>
              </w:rPr>
              <w:t>2023</w:t>
            </w:r>
            <w:r w:rsidR="006D409C" w:rsidRPr="006D5B51">
              <w:rPr>
                <w:sz w:val="22"/>
                <w:lang w:bidi="es-ES"/>
              </w:rPr>
              <w:t xml:space="preserve"> - </w:t>
            </w:r>
            <w:r w:rsidRPr="006D5B51">
              <w:rPr>
                <w:sz w:val="22"/>
              </w:rPr>
              <w:t>2025</w:t>
            </w:r>
          </w:p>
          <w:p w14:paraId="62DC4868" w14:textId="01549938" w:rsidR="009741F6" w:rsidRPr="006D5B51" w:rsidRDefault="009741F6" w:rsidP="009741F6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>Técnico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Superior</w:t>
            </w:r>
            <w:r w:rsidRPr="006D5B51">
              <w:rPr>
                <w:rFonts w:ascii="Arial" w:hAnsi="Arial" w:cs="Arial"/>
                <w:szCs w:val="22"/>
                <w:lang w:val="es-ES_tradnl" w:eastAsia="en-US"/>
              </w:rPr>
              <w:t xml:space="preserve"> en</w:t>
            </w: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 desarrollo de aplicaciones Web.</w:t>
            </w:r>
          </w:p>
          <w:p w14:paraId="2586AF12" w14:textId="49F463BC" w:rsidR="002B5CE7" w:rsidRDefault="002B5CE7" w:rsidP="009741F6">
            <w:pPr>
              <w:rPr>
                <w:rFonts w:ascii="Arial" w:hAnsi="Arial" w:cs="Arial"/>
                <w:sz w:val="24"/>
                <w:lang w:eastAsia="en-US"/>
              </w:rPr>
            </w:pPr>
          </w:p>
          <w:p w14:paraId="3FA2FE43" w14:textId="24BDF67B" w:rsidR="002B5CE7" w:rsidRDefault="002B5CE7" w:rsidP="009741F6">
            <w:pPr>
              <w:rPr>
                <w:rFonts w:ascii="Arial" w:hAnsi="Arial" w:cs="Arial"/>
                <w:b/>
                <w:bCs/>
                <w:sz w:val="24"/>
                <w:lang w:eastAsia="en-US"/>
              </w:rPr>
            </w:pPr>
            <w:r w:rsidRPr="002B5CE7">
              <w:rPr>
                <w:rFonts w:ascii="Arial" w:hAnsi="Arial" w:cs="Arial"/>
                <w:b/>
                <w:bCs/>
                <w:sz w:val="24"/>
                <w:lang w:eastAsia="en-US"/>
              </w:rPr>
              <w:t>IDIOMAS</w:t>
            </w:r>
          </w:p>
          <w:p w14:paraId="26A591D8" w14:textId="24BDF67B" w:rsidR="002B5CE7" w:rsidRPr="006D5B51" w:rsidRDefault="002B5CE7" w:rsidP="009741F6">
            <w:pPr>
              <w:rPr>
                <w:rFonts w:ascii="Arial" w:hAnsi="Arial" w:cs="Arial"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Euskera – </w:t>
            </w:r>
            <w:r w:rsidRPr="006D5B51">
              <w:rPr>
                <w:rFonts w:ascii="Arial" w:hAnsi="Arial" w:cs="Arial"/>
                <w:b/>
                <w:bCs/>
                <w:szCs w:val="22"/>
                <w:lang w:eastAsia="en-US"/>
              </w:rPr>
              <w:t>C1</w:t>
            </w:r>
          </w:p>
          <w:p w14:paraId="7CF1185C" w14:textId="77777777" w:rsidR="006D409C" w:rsidRDefault="002B5CE7" w:rsidP="00776643">
            <w:pPr>
              <w:rPr>
                <w:rFonts w:ascii="Arial" w:hAnsi="Arial" w:cs="Arial"/>
                <w:b/>
                <w:bCs/>
                <w:szCs w:val="22"/>
                <w:lang w:eastAsia="en-US"/>
              </w:rPr>
            </w:pPr>
            <w:r w:rsidRPr="006D5B51">
              <w:rPr>
                <w:rFonts w:ascii="Arial" w:hAnsi="Arial" w:cs="Arial"/>
                <w:szCs w:val="22"/>
                <w:lang w:eastAsia="en-US"/>
              </w:rPr>
              <w:t xml:space="preserve">Inglés – </w:t>
            </w:r>
            <w:r w:rsidRPr="006D5B51">
              <w:rPr>
                <w:rFonts w:ascii="Arial" w:hAnsi="Arial" w:cs="Arial"/>
                <w:b/>
                <w:bCs/>
                <w:szCs w:val="22"/>
                <w:lang w:eastAsia="en-US"/>
              </w:rPr>
              <w:t>B1</w:t>
            </w:r>
          </w:p>
          <w:p w14:paraId="63AA1D5C" w14:textId="6DEB74EA" w:rsidR="006D5B51" w:rsidRPr="009620A1" w:rsidRDefault="006D5B51" w:rsidP="00776643">
            <w:pPr>
              <w:rPr>
                <w:rFonts w:ascii="Arial" w:hAnsi="Arial" w:cs="Arial"/>
                <w:sz w:val="24"/>
                <w:lang w:eastAsia="en-US"/>
              </w:rPr>
            </w:pPr>
          </w:p>
        </w:tc>
      </w:tr>
      <w:tr w:rsidR="006D409C" w:rsidRPr="00C12BB8" w14:paraId="13B9D3F0" w14:textId="77777777" w:rsidTr="002B5CE7">
        <w:trPr>
          <w:trHeight w:val="1011"/>
        </w:trPr>
        <w:tc>
          <w:tcPr>
            <w:tcW w:w="4436" w:type="dxa"/>
            <w:vMerge w:val="restart"/>
            <w:tcMar>
              <w:left w:w="360" w:type="dxa"/>
            </w:tcMar>
            <w:vAlign w:val="bottom"/>
          </w:tcPr>
          <w:p w14:paraId="64CFE26A" w14:textId="07B6FA14" w:rsidR="006D409C" w:rsidRPr="001279C3" w:rsidRDefault="001279C3" w:rsidP="00C456DF">
            <w:pPr>
              <w:pStyle w:val="Ttulo"/>
              <w:rPr>
                <w:sz w:val="52"/>
              </w:rPr>
            </w:pPr>
            <w:r w:rsidRPr="001279C3">
              <w:rPr>
                <w:sz w:val="52"/>
              </w:rPr>
              <w:t>BEñat Robles Berasaluce</w:t>
            </w:r>
          </w:p>
          <w:p w14:paraId="162DD839" w14:textId="1AB03D6C" w:rsidR="006D409C" w:rsidRPr="00C12BB8" w:rsidRDefault="006D409C" w:rsidP="001279C3">
            <w:pPr>
              <w:pStyle w:val="Subttulo"/>
              <w:jc w:val="left"/>
            </w:pPr>
          </w:p>
          <w:sdt>
            <w:sdtPr>
              <w:id w:val="-1448076370"/>
              <w:placeholder>
                <w:docPart w:val="29443BADDFBC48E794D71CD37C7CCAFC"/>
              </w:placeholder>
              <w:temporary/>
              <w:showingPlcHdr/>
              <w15:appearance w15:val="hidden"/>
            </w:sdtPr>
            <w:sdtEndPr/>
            <w:sdtContent>
              <w:p w14:paraId="77CCC2C5" w14:textId="77777777" w:rsidR="006D409C" w:rsidRPr="00C12BB8" w:rsidRDefault="006D409C" w:rsidP="005D47DE">
                <w:pPr>
                  <w:pStyle w:val="Ttulo2"/>
                </w:pPr>
                <w:r w:rsidRPr="00C12BB8">
                  <w:rPr>
                    <w:lang w:bidi="es-ES"/>
                  </w:rPr>
                  <w:t>Perfil</w:t>
                </w:r>
              </w:p>
            </w:sdtContent>
          </w:sdt>
          <w:p w14:paraId="3E56C88F" w14:textId="702163C7" w:rsidR="006D409C" w:rsidRPr="00C456DF" w:rsidRDefault="00F42397" w:rsidP="005D47DE">
            <w:pPr>
              <w:rPr>
                <w:sz w:val="24"/>
              </w:rPr>
            </w:pPr>
            <w:r w:rsidRPr="00C456DF">
              <w:rPr>
                <w:sz w:val="24"/>
              </w:rPr>
              <w:t xml:space="preserve">Tras estudiar el Grado Superior en Sistemas de Telecomunicaciones, comencé mi carrera en el sector, adquiriendo experiencia en </w:t>
            </w:r>
            <w:r w:rsidR="00C456DF" w:rsidRPr="00C456DF">
              <w:rPr>
                <w:sz w:val="24"/>
              </w:rPr>
              <w:t>él</w:t>
            </w:r>
            <w:r w:rsidRPr="00C456DF">
              <w:rPr>
                <w:sz w:val="24"/>
              </w:rPr>
              <w:t xml:space="preserve">. En 2023 decidí dar un giro profesional y enfocarme en la programación, motivado por mi interés en el desarrollo </w:t>
            </w:r>
            <w:r w:rsidR="008A514E">
              <w:rPr>
                <w:sz w:val="24"/>
              </w:rPr>
              <w:t>web</w:t>
            </w:r>
            <w:r w:rsidR="00DC4D60" w:rsidRPr="00C456DF">
              <w:rPr>
                <w:sz w:val="24"/>
              </w:rPr>
              <w:t>.</w:t>
            </w:r>
          </w:p>
          <w:sdt>
            <w:sdtPr>
              <w:id w:val="-1954003311"/>
              <w:placeholder>
                <w:docPart w:val="98BCBDEA15D14E7DAA7BFAAC9A948AED"/>
              </w:placeholder>
              <w:temporary/>
              <w:showingPlcHdr/>
              <w15:appearance w15:val="hidden"/>
            </w:sdtPr>
            <w:sdtEndPr/>
            <w:sdtContent>
              <w:p w14:paraId="2258E454" w14:textId="77777777" w:rsidR="006D409C" w:rsidRPr="00C12BB8" w:rsidRDefault="006D409C" w:rsidP="005D47DE">
                <w:pPr>
                  <w:pStyle w:val="Ttulo2"/>
                </w:pPr>
                <w:r w:rsidRPr="00C12BB8">
                  <w:rPr>
                    <w:rStyle w:val="Ttulo2Car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739B42D23DA4603AC88FBBB7C1BC36F"/>
              </w:placeholder>
              <w:temporary/>
              <w:showingPlcHdr/>
              <w15:appearance w15:val="hidden"/>
            </w:sdtPr>
            <w:sdtEndPr/>
            <w:sdtContent>
              <w:p w14:paraId="473C1DD7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TELÉFONO:</w:t>
                </w:r>
              </w:p>
            </w:sdtContent>
          </w:sdt>
          <w:p w14:paraId="6851AB34" w14:textId="20B348EF" w:rsidR="006D409C" w:rsidRPr="00C12BB8" w:rsidRDefault="001279C3" w:rsidP="00A75FCE">
            <w:pPr>
              <w:pStyle w:val="Informacindecontacto"/>
            </w:pPr>
            <w:r>
              <w:t>687885982</w:t>
            </w:r>
          </w:p>
          <w:p w14:paraId="2021CB86" w14:textId="77777777" w:rsidR="006D409C" w:rsidRPr="00C12BB8" w:rsidRDefault="006D409C" w:rsidP="00A75FCE">
            <w:pPr>
              <w:pStyle w:val="Informacindecontacto"/>
            </w:pPr>
          </w:p>
          <w:sdt>
            <w:sdtPr>
              <w:id w:val="67859272"/>
              <w:placeholder>
                <w:docPart w:val="B320519E5A1541519E7E1B2550825058"/>
              </w:placeholder>
              <w:temporary/>
              <w:showingPlcHdr/>
              <w15:appearance w15:val="hidden"/>
            </w:sdtPr>
            <w:sdtEndPr/>
            <w:sdtContent>
              <w:p w14:paraId="4B89A128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SITIO WEB:</w:t>
                </w:r>
              </w:p>
            </w:sdtContent>
          </w:sdt>
          <w:p w14:paraId="79F84E53" w14:textId="5F651F71" w:rsidR="006D409C" w:rsidRPr="00C12BB8" w:rsidRDefault="003F6450" w:rsidP="00A75FCE">
            <w:pPr>
              <w:pStyle w:val="Informacindecontacto"/>
            </w:pPr>
            <w:r w:rsidRPr="003F6450">
              <w:t>https://beniatrobles-portfolio.netlify.app/</w:t>
            </w:r>
          </w:p>
          <w:p w14:paraId="45E1BB57" w14:textId="77777777" w:rsidR="006D409C" w:rsidRPr="00C12BB8" w:rsidRDefault="006D409C" w:rsidP="005D47DE"/>
          <w:sdt>
            <w:sdtPr>
              <w:id w:val="-240260293"/>
              <w:placeholder>
                <w:docPart w:val="A5F45A1AF9CF4465AA04D9471F780CD6"/>
              </w:placeholder>
              <w:temporary/>
              <w:showingPlcHdr/>
              <w15:appearance w15:val="hidden"/>
            </w:sdtPr>
            <w:sdtEndPr/>
            <w:sdtContent>
              <w:p w14:paraId="7FDCD5BD" w14:textId="77777777" w:rsidR="006D409C" w:rsidRPr="00C12BB8" w:rsidRDefault="006D409C" w:rsidP="00A75FCE">
                <w:pPr>
                  <w:pStyle w:val="Informacindecontacto"/>
                </w:pPr>
                <w:r w:rsidRPr="00C12BB8">
                  <w:rPr>
                    <w:lang w:bidi="es-ES"/>
                  </w:rPr>
                  <w:t>CORREO ELECTRÓNICO:</w:t>
                </w:r>
              </w:p>
            </w:sdtContent>
          </w:sdt>
          <w:p w14:paraId="5600AB65" w14:textId="664E016B" w:rsidR="006D409C" w:rsidRPr="00C12BB8" w:rsidRDefault="001279C3" w:rsidP="005D47DE">
            <w:r w:rsidRPr="001279C3">
              <w:rPr>
                <w:color w:val="63A537" w:themeColor="accent2"/>
              </w:rPr>
              <w:t>b.roblesberasaluce@gmail.com</w:t>
            </w:r>
          </w:p>
        </w:tc>
        <w:tc>
          <w:tcPr>
            <w:tcW w:w="518" w:type="dxa"/>
            <w:shd w:val="clear" w:color="auto" w:fill="31521B" w:themeFill="accent2" w:themeFillShade="80"/>
          </w:tcPr>
          <w:p w14:paraId="72BC25B8" w14:textId="77777777" w:rsidR="006D409C" w:rsidRPr="00C12BB8" w:rsidRDefault="006D409C" w:rsidP="00776643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562E8A3BBFB74C799D0D06DD39315836"/>
              </w:placeholder>
              <w:temporary/>
              <w:showingPlcHdr/>
              <w15:appearance w15:val="hidden"/>
            </w:sdtPr>
            <w:sdtEndPr/>
            <w:sdtContent>
              <w:p w14:paraId="36FFF07E" w14:textId="77777777" w:rsidR="006D409C" w:rsidRPr="00C12BB8" w:rsidRDefault="006D409C" w:rsidP="00776643">
                <w:pPr>
                  <w:pStyle w:val="Ttulo1"/>
                  <w:rPr>
                    <w:b/>
                  </w:rPr>
                </w:pPr>
                <w:r w:rsidRPr="00C12BB8">
                  <w:rPr>
                    <w:lang w:bidi="es-ES"/>
                  </w:rPr>
                  <w:t>EXPERIENCIA LABORAL</w:t>
                </w:r>
              </w:p>
            </w:sdtContent>
          </w:sdt>
        </w:tc>
      </w:tr>
      <w:tr w:rsidR="006D409C" w:rsidRPr="00C12BB8" w14:paraId="560BB257" w14:textId="77777777" w:rsidTr="002B5CE7">
        <w:trPr>
          <w:trHeight w:val="5762"/>
        </w:trPr>
        <w:tc>
          <w:tcPr>
            <w:tcW w:w="4436" w:type="dxa"/>
            <w:vMerge/>
            <w:vAlign w:val="bottom"/>
          </w:tcPr>
          <w:p w14:paraId="5B046093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</w:tcPr>
          <w:p w14:paraId="51F9BEB1" w14:textId="77777777" w:rsidR="006D409C" w:rsidRPr="00C12BB8" w:rsidRDefault="00F56513" w:rsidP="00776643">
            <w:pPr>
              <w:tabs>
                <w:tab w:val="left" w:pos="990"/>
              </w:tabs>
            </w:pPr>
            <w:r w:rsidRPr="00C12BB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440340C" wp14:editId="7E197703">
                      <wp:extent cx="227812" cy="311173"/>
                      <wp:effectExtent l="0" t="3810" r="0" b="0"/>
                      <wp:docPr id="6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3119D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40340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xkQ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653119D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</w:tcPr>
          <w:p w14:paraId="75157D97" w14:textId="4A1E39FF" w:rsidR="006D409C" w:rsidRPr="00DC4D60" w:rsidRDefault="007F4D74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>JSISTEMAS</w:t>
            </w:r>
            <w:r w:rsidRPr="00DC4D60">
              <w:rPr>
                <w:sz w:val="24"/>
                <w:lang w:bidi="es-ES"/>
              </w:rPr>
              <w:t xml:space="preserve"> Técnico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Telecomunicaciones</w:t>
            </w:r>
          </w:p>
          <w:p w14:paraId="547FFC45" w14:textId="31716F66" w:rsidR="006D409C" w:rsidRPr="00DC4D60" w:rsidRDefault="007F4D74" w:rsidP="00776643">
            <w:pPr>
              <w:rPr>
                <w:sz w:val="24"/>
              </w:rPr>
            </w:pPr>
            <w:r w:rsidRPr="00DC4D60">
              <w:rPr>
                <w:sz w:val="24"/>
              </w:rPr>
              <w:t>2013</w:t>
            </w:r>
            <w:r w:rsidR="006D409C" w:rsidRPr="00DC4D60">
              <w:rPr>
                <w:sz w:val="24"/>
                <w:lang w:bidi="es-ES"/>
              </w:rPr>
              <w:t>-</w:t>
            </w:r>
            <w:r w:rsidRPr="00DC4D60">
              <w:rPr>
                <w:sz w:val="24"/>
              </w:rPr>
              <w:t>2017</w:t>
            </w:r>
          </w:p>
          <w:p w14:paraId="3F6149A4" w14:textId="2CA9FECF" w:rsidR="006D409C" w:rsidRPr="006D5B51" w:rsidRDefault="00DC4D60" w:rsidP="00776643">
            <w:pPr>
              <w:rPr>
                <w:szCs w:val="22"/>
                <w:u w:val="single"/>
              </w:rPr>
            </w:pPr>
            <w:r w:rsidRPr="006D5B51">
              <w:rPr>
                <w:szCs w:val="22"/>
              </w:rPr>
              <w:t>I</w:t>
            </w:r>
            <w:r w:rsidR="007F4D74" w:rsidRPr="006D5B51">
              <w:rPr>
                <w:szCs w:val="22"/>
              </w:rPr>
              <w:t>nstalación de cableado estructurado y configuración de redes en edificios residenciales, comerciales y oficinas.</w:t>
            </w:r>
          </w:p>
          <w:p w14:paraId="6B89AA13" w14:textId="77777777" w:rsidR="007F4D74" w:rsidRPr="00DC4D60" w:rsidRDefault="007F4D74" w:rsidP="00776643">
            <w:pPr>
              <w:rPr>
                <w:sz w:val="24"/>
                <w:u w:val="single"/>
              </w:rPr>
            </w:pPr>
          </w:p>
          <w:p w14:paraId="1252EA7A" w14:textId="5323DF6B" w:rsidR="006D409C" w:rsidRPr="00DC4D60" w:rsidRDefault="007F4D74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b/>
                <w:sz w:val="24"/>
              </w:rPr>
              <w:t>SALTO SYSTEMS</w:t>
            </w:r>
            <w:r w:rsidRPr="00DC4D60">
              <w:rPr>
                <w:sz w:val="24"/>
                <w:lang w:bidi="es-ES"/>
              </w:rPr>
              <w:t xml:space="preserve"> Técnico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Telecomunicaciones</w:t>
            </w:r>
          </w:p>
          <w:p w14:paraId="11FA1241" w14:textId="19BC6BEA" w:rsidR="006D409C" w:rsidRPr="006D5B51" w:rsidRDefault="007F4D74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2017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2019</w:t>
            </w:r>
          </w:p>
          <w:p w14:paraId="73C75A32" w14:textId="1855EBF3" w:rsidR="006D409C" w:rsidRPr="006D5B51" w:rsidRDefault="00DC4D60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I</w:t>
            </w:r>
            <w:r w:rsidR="007F4D74" w:rsidRPr="006D5B51">
              <w:rPr>
                <w:szCs w:val="22"/>
              </w:rPr>
              <w:t>nstalación, configuración y mantenimiento de sistemas de control de acceso en instalaciones corporativas y residenciales</w:t>
            </w:r>
          </w:p>
          <w:p w14:paraId="44231869" w14:textId="77777777" w:rsidR="007F4D74" w:rsidRPr="00DC4D60" w:rsidRDefault="007F4D74" w:rsidP="00776643">
            <w:pPr>
              <w:rPr>
                <w:sz w:val="24"/>
                <w:u w:val="single"/>
              </w:rPr>
            </w:pPr>
          </w:p>
          <w:p w14:paraId="41DC17F1" w14:textId="63A7320E" w:rsidR="006D409C" w:rsidRPr="00DC4D60" w:rsidRDefault="00DC4D60" w:rsidP="00776643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 xml:space="preserve">COLONIALES BARDED (GRUPO UVESCO) 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>Mozo de almacén</w:t>
            </w:r>
          </w:p>
          <w:p w14:paraId="338F420E" w14:textId="2143BEC1" w:rsidR="006D409C" w:rsidRPr="006D5B51" w:rsidRDefault="00DC4D60" w:rsidP="00776643">
            <w:pPr>
              <w:rPr>
                <w:szCs w:val="22"/>
              </w:rPr>
            </w:pPr>
            <w:r w:rsidRPr="006D5B51">
              <w:rPr>
                <w:szCs w:val="22"/>
              </w:rPr>
              <w:t>2020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2021</w:t>
            </w:r>
          </w:p>
          <w:p w14:paraId="1EAF065A" w14:textId="0A75AD35" w:rsidR="00DC4D60" w:rsidRPr="006D5B51" w:rsidRDefault="00DC4D60" w:rsidP="00776643">
            <w:pPr>
              <w:rPr>
                <w:szCs w:val="22"/>
                <w:u w:val="single"/>
              </w:rPr>
            </w:pPr>
            <w:r w:rsidRPr="006D5B51">
              <w:rPr>
                <w:szCs w:val="22"/>
              </w:rPr>
              <w:t>Tareas logísticas en el área de almacén, apoyando la recepción, organización y distribución de mercancías para tienda</w:t>
            </w:r>
            <w:r w:rsidRPr="006D5B51">
              <w:rPr>
                <w:szCs w:val="22"/>
                <w:u w:val="single"/>
              </w:rPr>
              <w:t>.</w:t>
            </w:r>
          </w:p>
          <w:p w14:paraId="5F827F60" w14:textId="77777777" w:rsidR="006D5B51" w:rsidRPr="006D5B51" w:rsidRDefault="006D5B51" w:rsidP="00776643">
            <w:pPr>
              <w:rPr>
                <w:sz w:val="24"/>
                <w:u w:val="single"/>
              </w:rPr>
            </w:pPr>
          </w:p>
          <w:p w14:paraId="19C7AB5A" w14:textId="782C91A9" w:rsidR="006D409C" w:rsidRPr="00DC4D60" w:rsidRDefault="00DC4D60" w:rsidP="005D47DE">
            <w:pPr>
              <w:rPr>
                <w:bCs/>
                <w:sz w:val="24"/>
                <w:u w:val="single"/>
              </w:rPr>
            </w:pPr>
            <w:r w:rsidRPr="00DC4D60">
              <w:rPr>
                <w:rFonts w:ascii="Arial" w:hAnsi="Arial" w:cs="Arial"/>
                <w:b/>
                <w:bCs/>
                <w:sz w:val="24"/>
                <w:lang w:eastAsia="en-US"/>
              </w:rPr>
              <w:t>SH Servicio e Higiene</w:t>
            </w:r>
            <w:r w:rsidRPr="00DC4D60">
              <w:rPr>
                <w:sz w:val="24"/>
                <w:lang w:bidi="es-ES"/>
              </w:rPr>
              <w:t xml:space="preserve"> Mozo</w:t>
            </w:r>
            <w:r w:rsidRPr="00DC4D60">
              <w:rPr>
                <w:rFonts w:ascii="Arial" w:hAnsi="Arial" w:cs="Arial"/>
                <w:sz w:val="24"/>
                <w:lang w:eastAsia="en-US"/>
              </w:rPr>
              <w:t xml:space="preserve"> de almacén</w:t>
            </w:r>
          </w:p>
          <w:p w14:paraId="1C0567E6" w14:textId="49A68A3B" w:rsidR="006D409C" w:rsidRPr="006D5B51" w:rsidRDefault="00DC4D60" w:rsidP="005D47DE">
            <w:pPr>
              <w:rPr>
                <w:szCs w:val="22"/>
              </w:rPr>
            </w:pPr>
            <w:r w:rsidRPr="006D5B51">
              <w:rPr>
                <w:szCs w:val="22"/>
              </w:rPr>
              <w:t>2021</w:t>
            </w:r>
            <w:r w:rsidR="006D409C" w:rsidRPr="006D5B51">
              <w:rPr>
                <w:szCs w:val="22"/>
                <w:lang w:bidi="es-ES"/>
              </w:rPr>
              <w:t>-</w:t>
            </w:r>
            <w:r w:rsidRPr="006D5B51">
              <w:rPr>
                <w:szCs w:val="22"/>
              </w:rPr>
              <w:t>2023</w:t>
            </w:r>
          </w:p>
          <w:p w14:paraId="166FB1FB" w14:textId="788CD98F" w:rsidR="006D409C" w:rsidRPr="00DC4D60" w:rsidRDefault="002B5CE7" w:rsidP="005D47DE">
            <w:pPr>
              <w:rPr>
                <w:szCs w:val="22"/>
              </w:rPr>
            </w:pPr>
            <w:r w:rsidRPr="006D5B51">
              <w:rPr>
                <w:szCs w:val="22"/>
              </w:rPr>
              <w:t xml:space="preserve">Tareas logísticas en el área de almacén, apoyando la recepción, organización y distribución de mercancías para empresas de </w:t>
            </w:r>
            <w:r w:rsidR="009620A1" w:rsidRPr="006D5B51">
              <w:rPr>
                <w:szCs w:val="22"/>
              </w:rPr>
              <w:t>higiene</w:t>
            </w:r>
            <w:r w:rsidRPr="006D5B51">
              <w:rPr>
                <w:szCs w:val="22"/>
              </w:rPr>
              <w:t>.</w:t>
            </w:r>
          </w:p>
        </w:tc>
      </w:tr>
      <w:tr w:rsidR="006D409C" w:rsidRPr="00C12BB8" w14:paraId="13473684" w14:textId="77777777" w:rsidTr="002B5CE7">
        <w:trPr>
          <w:trHeight w:val="1011"/>
        </w:trPr>
        <w:tc>
          <w:tcPr>
            <w:tcW w:w="4436" w:type="dxa"/>
            <w:vMerge/>
            <w:vAlign w:val="bottom"/>
          </w:tcPr>
          <w:p w14:paraId="19C58A60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shd w:val="clear" w:color="auto" w:fill="31521B" w:themeFill="accent2" w:themeFillShade="80"/>
          </w:tcPr>
          <w:p w14:paraId="4A5A4563" w14:textId="77777777" w:rsidR="006D409C" w:rsidRPr="00C12BB8" w:rsidRDefault="006D409C" w:rsidP="00776643">
            <w:pPr>
              <w:tabs>
                <w:tab w:val="left" w:pos="990"/>
              </w:tabs>
            </w:pPr>
          </w:p>
        </w:tc>
        <w:tc>
          <w:tcPr>
            <w:tcW w:w="6609" w:type="dxa"/>
            <w:shd w:val="clear" w:color="auto" w:fill="31521B" w:themeFill="accent2" w:themeFillShade="80"/>
            <w:vAlign w:val="center"/>
          </w:tcPr>
          <w:p w14:paraId="0424CFDE" w14:textId="540BB0DD" w:rsidR="006D409C" w:rsidRPr="007A3CE1" w:rsidRDefault="007A3CE1" w:rsidP="00776643">
            <w:pPr>
              <w:pStyle w:val="Ttulo1"/>
              <w:rPr>
                <w:b/>
                <w:sz w:val="44"/>
                <w:szCs w:val="44"/>
              </w:rPr>
            </w:pPr>
            <w:r w:rsidRPr="007A3CE1">
              <w:rPr>
                <w:sz w:val="44"/>
                <w:szCs w:val="44"/>
              </w:rPr>
              <w:t>Lenguajes Programacion</w:t>
            </w:r>
          </w:p>
        </w:tc>
      </w:tr>
      <w:tr w:rsidR="006D409C" w:rsidRPr="003F6450" w14:paraId="634843E9" w14:textId="77777777" w:rsidTr="002B5CE7">
        <w:trPr>
          <w:trHeight w:val="2023"/>
        </w:trPr>
        <w:tc>
          <w:tcPr>
            <w:tcW w:w="4436" w:type="dxa"/>
            <w:vMerge/>
            <w:tcBorders>
              <w:bottom w:val="nil"/>
            </w:tcBorders>
            <w:vAlign w:val="bottom"/>
          </w:tcPr>
          <w:p w14:paraId="2E0328A4" w14:textId="77777777" w:rsidR="006D409C" w:rsidRPr="00C12BB8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8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A3AE861" w14:textId="77777777" w:rsidR="006D409C" w:rsidRPr="00FE5C7A" w:rsidRDefault="00F56513" w:rsidP="00776643">
            <w:pPr>
              <w:tabs>
                <w:tab w:val="left" w:pos="990"/>
              </w:tabs>
              <w:rPr>
                <w:szCs w:val="22"/>
              </w:rPr>
            </w:pPr>
            <w:r w:rsidRPr="00FE5C7A">
              <w:rPr>
                <w:noProof/>
                <w:szCs w:val="22"/>
                <w:lang w:bidi="es-ES"/>
              </w:rPr>
              <mc:AlternateContent>
                <mc:Choice Requires="wps">
                  <w:drawing>
                    <wp:inline distT="0" distB="0" distL="0" distR="0" wp14:anchorId="31F7B94F" wp14:editId="078CD210">
                      <wp:extent cx="227812" cy="311173"/>
                      <wp:effectExtent l="0" t="3810" r="0" b="0"/>
                      <wp:docPr id="5" name="Triángulo rectángul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77175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F7B94F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GVkgQAAOQPAAAOAAAAZHJzL2Uyb0RvYy54bWy0V19v2zYQfx+w70DoccBiSf4jO4hTZCky&#10;DEjbYMnQ7pGmqFgARWokHTv9Nvss+2K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mtQRlZIEAADk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C77175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09" w:type="dxa"/>
            <w:tcBorders>
              <w:bottom w:val="nil"/>
            </w:tcBorders>
            <w:vAlign w:val="bottom"/>
          </w:tcPr>
          <w:p w14:paraId="7A700307" w14:textId="77777777" w:rsidR="00FE5C7A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Java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FE5C7A">
              <w:rPr>
                <w:sz w:val="22"/>
                <w:szCs w:val="22"/>
              </w:rPr>
              <w:t>Conocimientos básicos/intermedios en programación orientada a objetos, estructuras de control y desarrollo de aplicaciones sencillas.</w:t>
            </w:r>
          </w:p>
          <w:p w14:paraId="47B2DCF4" w14:textId="0293C818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PHP (Laravel)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FE5C7A">
              <w:rPr>
                <w:sz w:val="22"/>
                <w:szCs w:val="22"/>
              </w:rPr>
              <w:t>Familiaridad con el framework Laravel, uso de rutas, controladores y plantillas Blade.</w:t>
            </w:r>
          </w:p>
          <w:p w14:paraId="33D365B1" w14:textId="523B5C50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JavaScript (Vue.js)</w:t>
            </w:r>
            <w:r w:rsidRPr="00FE5C7A">
              <w:rPr>
                <w:sz w:val="22"/>
                <w:szCs w:val="22"/>
              </w:rPr>
              <w:t xml:space="preserve"> –</w:t>
            </w:r>
            <w:r w:rsidR="00FE5C7A" w:rsidRPr="00FE5C7A">
              <w:rPr>
                <w:sz w:val="22"/>
                <w:szCs w:val="22"/>
              </w:rPr>
              <w:t>Componentes, binding de datos y manejo de eventos.</w:t>
            </w:r>
          </w:p>
          <w:p w14:paraId="4FF1041A" w14:textId="0ED653B4" w:rsidR="009620A1" w:rsidRPr="00FE5C7A" w:rsidRDefault="009620A1" w:rsidP="009620A1">
            <w:pPr>
              <w:pStyle w:val="NormalWeb"/>
              <w:rPr>
                <w:sz w:val="22"/>
                <w:szCs w:val="22"/>
                <w:u w:val="single"/>
              </w:rPr>
            </w:pPr>
            <w:r w:rsidRPr="00FE5C7A">
              <w:rPr>
                <w:rStyle w:val="Textoennegrita"/>
                <w:rFonts w:eastAsiaTheme="majorEastAsia"/>
              </w:rPr>
              <w:t>MySQL</w:t>
            </w:r>
            <w:r w:rsidRPr="00FE5C7A">
              <w:rPr>
                <w:sz w:val="22"/>
                <w:szCs w:val="22"/>
              </w:rPr>
              <w:t xml:space="preserve"> – </w:t>
            </w:r>
            <w:r w:rsidR="00FE5C7A" w:rsidRPr="006D5B51">
              <w:rPr>
                <w:sz w:val="22"/>
                <w:szCs w:val="22"/>
              </w:rPr>
              <w:t>Manejo de bases de datos relacionales.</w:t>
            </w:r>
          </w:p>
          <w:p w14:paraId="50F1B20C" w14:textId="77EC9577" w:rsidR="007A3CE1" w:rsidRPr="008A514E" w:rsidRDefault="00301BFB" w:rsidP="009620A1">
            <w:pPr>
              <w:pStyle w:val="NormalWeb"/>
              <w:rPr>
                <w:b/>
                <w:sz w:val="22"/>
                <w:szCs w:val="22"/>
                <w:u w:val="single"/>
                <w:lang w:val="en-US"/>
              </w:rPr>
            </w:pPr>
            <w:r w:rsidRPr="008A514E">
              <w:rPr>
                <w:b/>
                <w:sz w:val="22"/>
                <w:szCs w:val="22"/>
                <w:lang w:val="en-US"/>
              </w:rPr>
              <w:t xml:space="preserve">Git - </w:t>
            </w:r>
            <w:r w:rsidR="007911AF">
              <w:rPr>
                <w:lang w:val="en-US"/>
              </w:rPr>
              <w:t>U</w:t>
            </w:r>
            <w:r w:rsidRPr="008A514E">
              <w:rPr>
                <w:lang w:val="en-US"/>
              </w:rPr>
              <w:t>so de GitHub: commits, branches, pull requests…</w:t>
            </w:r>
          </w:p>
        </w:tc>
      </w:tr>
    </w:tbl>
    <w:p w14:paraId="66621B68" w14:textId="70423241" w:rsidR="00153B84" w:rsidRPr="008A514E" w:rsidRDefault="00153B84" w:rsidP="005D47DE">
      <w:pPr>
        <w:rPr>
          <w:lang w:val="en-US"/>
        </w:rPr>
      </w:pPr>
    </w:p>
    <w:sectPr w:rsidR="00153B84" w:rsidRPr="008A514E" w:rsidSect="00D9762C">
      <w:headerReference w:type="default" r:id="rId8"/>
      <w:pgSz w:w="11906" w:h="16838" w:code="9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CB0C" w14:textId="77777777" w:rsidR="009F29DD" w:rsidRDefault="009F29DD" w:rsidP="00C51CF5">
      <w:r>
        <w:separator/>
      </w:r>
    </w:p>
  </w:endnote>
  <w:endnote w:type="continuationSeparator" w:id="0">
    <w:p w14:paraId="223F2768" w14:textId="77777777" w:rsidR="009F29DD" w:rsidRDefault="009F29D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C28A" w14:textId="77777777" w:rsidR="009F29DD" w:rsidRDefault="009F29DD" w:rsidP="00C51CF5">
      <w:r>
        <w:separator/>
      </w:r>
    </w:p>
  </w:footnote>
  <w:footnote w:type="continuationSeparator" w:id="0">
    <w:p w14:paraId="6DF61676" w14:textId="77777777" w:rsidR="009F29DD" w:rsidRDefault="009F29D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07CF" w14:textId="77777777" w:rsidR="00C51CF5" w:rsidRDefault="00F56513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5739D8" wp14:editId="6752D6D4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ada manual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809CB82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ada manual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7A0088"/>
    <w:multiLevelType w:val="hybridMultilevel"/>
    <w:tmpl w:val="6B1A482E"/>
    <w:lvl w:ilvl="0" w:tplc="E854703E">
      <w:start w:val="2020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C3"/>
    <w:rsid w:val="000521EF"/>
    <w:rsid w:val="000A545F"/>
    <w:rsid w:val="000F3BEA"/>
    <w:rsid w:val="0010314C"/>
    <w:rsid w:val="001279C3"/>
    <w:rsid w:val="00153B84"/>
    <w:rsid w:val="00196AAB"/>
    <w:rsid w:val="001A4D1A"/>
    <w:rsid w:val="001B0B3D"/>
    <w:rsid w:val="001F2C09"/>
    <w:rsid w:val="002B5CE7"/>
    <w:rsid w:val="00301BFB"/>
    <w:rsid w:val="003B0DB8"/>
    <w:rsid w:val="003F477D"/>
    <w:rsid w:val="003F6450"/>
    <w:rsid w:val="00431999"/>
    <w:rsid w:val="00443E2D"/>
    <w:rsid w:val="004E19EC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90B0A"/>
    <w:rsid w:val="006A5092"/>
    <w:rsid w:val="006D409C"/>
    <w:rsid w:val="006D5B51"/>
    <w:rsid w:val="00776643"/>
    <w:rsid w:val="007911AF"/>
    <w:rsid w:val="00797579"/>
    <w:rsid w:val="007A3CE1"/>
    <w:rsid w:val="007D0F5B"/>
    <w:rsid w:val="007F4D74"/>
    <w:rsid w:val="00862972"/>
    <w:rsid w:val="00882E29"/>
    <w:rsid w:val="008A514E"/>
    <w:rsid w:val="008F290E"/>
    <w:rsid w:val="00901C8F"/>
    <w:rsid w:val="00942045"/>
    <w:rsid w:val="009620A1"/>
    <w:rsid w:val="00964B9F"/>
    <w:rsid w:val="009741F6"/>
    <w:rsid w:val="009F215D"/>
    <w:rsid w:val="009F29DD"/>
    <w:rsid w:val="00A052CC"/>
    <w:rsid w:val="00A73BCA"/>
    <w:rsid w:val="00A75FCE"/>
    <w:rsid w:val="00AC5509"/>
    <w:rsid w:val="00AF4EA4"/>
    <w:rsid w:val="00B0669D"/>
    <w:rsid w:val="00B90CEF"/>
    <w:rsid w:val="00B95D4D"/>
    <w:rsid w:val="00BB464E"/>
    <w:rsid w:val="00C12BB8"/>
    <w:rsid w:val="00C456DF"/>
    <w:rsid w:val="00C51CF5"/>
    <w:rsid w:val="00C93D20"/>
    <w:rsid w:val="00CA407F"/>
    <w:rsid w:val="00CE2011"/>
    <w:rsid w:val="00D00A30"/>
    <w:rsid w:val="00D8438A"/>
    <w:rsid w:val="00D9762C"/>
    <w:rsid w:val="00DC4D60"/>
    <w:rsid w:val="00DC71AE"/>
    <w:rsid w:val="00DD724E"/>
    <w:rsid w:val="00E55D74"/>
    <w:rsid w:val="00E774C3"/>
    <w:rsid w:val="00E8541C"/>
    <w:rsid w:val="00F42397"/>
    <w:rsid w:val="00F56513"/>
    <w:rsid w:val="00FC5CD1"/>
    <w:rsid w:val="00FD27BC"/>
    <w:rsid w:val="00FE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0DD0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is">
    <w:name w:val="Emphasis"/>
    <w:basedOn w:val="Fuentedeprrafopredeter"/>
    <w:uiPriority w:val="11"/>
    <w:semiHidden/>
    <w:qFormat/>
    <w:rsid w:val="00B90CEF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3B84"/>
  </w:style>
  <w:style w:type="paragraph" w:styleId="Piedepgina">
    <w:name w:val="footer"/>
    <w:basedOn w:val="Normal"/>
    <w:link w:val="Piedepgina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2086"/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Fecha">
    <w:name w:val="Date"/>
    <w:basedOn w:val="Normal"/>
    <w:next w:val="Normal"/>
    <w:link w:val="FechaCar"/>
    <w:uiPriority w:val="99"/>
    <w:rsid w:val="00C51CF5"/>
    <w:rPr>
      <w:sz w:val="18"/>
      <w:szCs w:val="22"/>
    </w:rPr>
  </w:style>
  <w:style w:type="character" w:customStyle="1" w:styleId="FechaCar">
    <w:name w:val="Fecha Car"/>
    <w:basedOn w:val="Fuentedeprrafopredeter"/>
    <w:link w:val="Fecha"/>
    <w:uiPriority w:val="99"/>
    <w:rsid w:val="00C51CF5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AC5509"/>
    <w:rPr>
      <w:color w:val="31521B" w:themeColor="accent2" w:themeShade="8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ar">
    <w:name w:val="Título 1 Car"/>
    <w:basedOn w:val="Fuentedeprrafopredeter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cinsinresolver">
    <w:name w:val="Unresolved Mention"/>
    <w:basedOn w:val="Fuentedeprrafopredeter"/>
    <w:uiPriority w:val="99"/>
    <w:semiHidden/>
    <w:rsid w:val="005D47DE"/>
    <w:rPr>
      <w:color w:val="808080"/>
      <w:shd w:val="clear" w:color="auto" w:fill="E6E6E6"/>
    </w:rPr>
  </w:style>
  <w:style w:type="paragraph" w:customStyle="1" w:styleId="Textodeperfil">
    <w:name w:val="Texto de perfil"/>
    <w:basedOn w:val="Normal"/>
    <w:qFormat/>
    <w:rsid w:val="00443E2D"/>
  </w:style>
  <w:style w:type="paragraph" w:customStyle="1" w:styleId="Informacindecontacto">
    <w:name w:val="Información de contacto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9620A1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62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at\AppData\Roaming\Microsoft\Templates\Curr&#237;culum%20v&#237;tae%20cubi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E5A7712DA94382833631C8929C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6E6E-1AB1-4F0A-9790-AF14A10D173F}"/>
      </w:docPartPr>
      <w:docPartBody>
        <w:p w:rsidR="006565B1" w:rsidRDefault="003652E2">
          <w:pPr>
            <w:pStyle w:val="0DE5A7712DA94382833631C8929CFF4E"/>
          </w:pPr>
          <w:r w:rsidRPr="00C12BB8">
            <w:rPr>
              <w:lang w:bidi="es-ES"/>
            </w:rPr>
            <w:t>EDUCACIÓN</w:t>
          </w:r>
        </w:p>
      </w:docPartBody>
    </w:docPart>
    <w:docPart>
      <w:docPartPr>
        <w:name w:val="29443BADDFBC48E794D71CD37C7CC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9684D-BCB4-433F-B85A-A8895FB64AB4}"/>
      </w:docPartPr>
      <w:docPartBody>
        <w:p w:rsidR="006565B1" w:rsidRDefault="003652E2">
          <w:pPr>
            <w:pStyle w:val="29443BADDFBC48E794D71CD37C7CCAFC"/>
          </w:pPr>
          <w:r w:rsidRPr="00C12BB8">
            <w:rPr>
              <w:lang w:bidi="es-ES"/>
            </w:rPr>
            <w:t>Perfil</w:t>
          </w:r>
        </w:p>
      </w:docPartBody>
    </w:docPart>
    <w:docPart>
      <w:docPartPr>
        <w:name w:val="98BCBDEA15D14E7DAA7BFAAC9A94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50D73-3FFD-4214-832F-A419653000F8}"/>
      </w:docPartPr>
      <w:docPartBody>
        <w:p w:rsidR="006565B1" w:rsidRDefault="003652E2">
          <w:pPr>
            <w:pStyle w:val="98BCBDEA15D14E7DAA7BFAAC9A948AED"/>
          </w:pPr>
          <w:r w:rsidRPr="00C12BB8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5739B42D23DA4603AC88FBBB7C1BC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8D8E5-FE75-4FF3-BFCE-B0DE1379A716}"/>
      </w:docPartPr>
      <w:docPartBody>
        <w:p w:rsidR="006565B1" w:rsidRDefault="003652E2">
          <w:pPr>
            <w:pStyle w:val="5739B42D23DA4603AC88FBBB7C1BC36F"/>
          </w:pPr>
          <w:r w:rsidRPr="00C12BB8">
            <w:rPr>
              <w:lang w:bidi="es-ES"/>
            </w:rPr>
            <w:t>TELÉFONO:</w:t>
          </w:r>
        </w:p>
      </w:docPartBody>
    </w:docPart>
    <w:docPart>
      <w:docPartPr>
        <w:name w:val="B320519E5A1541519E7E1B255082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7B423-50B3-43FA-92A8-0E9269FEC24F}"/>
      </w:docPartPr>
      <w:docPartBody>
        <w:p w:rsidR="006565B1" w:rsidRDefault="003652E2">
          <w:pPr>
            <w:pStyle w:val="B320519E5A1541519E7E1B2550825058"/>
          </w:pPr>
          <w:r w:rsidRPr="00C12BB8">
            <w:rPr>
              <w:lang w:bidi="es-ES"/>
            </w:rPr>
            <w:t>SITIO WEB:</w:t>
          </w:r>
        </w:p>
      </w:docPartBody>
    </w:docPart>
    <w:docPart>
      <w:docPartPr>
        <w:name w:val="A5F45A1AF9CF4465AA04D9471F780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AA405-0ED7-4F2F-A2B6-DFB264BC4411}"/>
      </w:docPartPr>
      <w:docPartBody>
        <w:p w:rsidR="006565B1" w:rsidRDefault="003652E2">
          <w:pPr>
            <w:pStyle w:val="A5F45A1AF9CF4465AA04D9471F780CD6"/>
          </w:pPr>
          <w:r w:rsidRPr="00C12BB8">
            <w:rPr>
              <w:lang w:bidi="es-ES"/>
            </w:rPr>
            <w:t>CORREO ELECTRÓNICO:</w:t>
          </w:r>
        </w:p>
      </w:docPartBody>
    </w:docPart>
    <w:docPart>
      <w:docPartPr>
        <w:name w:val="562E8A3BBFB74C799D0D06DD393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F29FD-8F98-43FB-A604-2BCF881C6989}"/>
      </w:docPartPr>
      <w:docPartBody>
        <w:p w:rsidR="006565B1" w:rsidRDefault="003652E2">
          <w:pPr>
            <w:pStyle w:val="562E8A3BBFB74C799D0D06DD39315836"/>
          </w:pPr>
          <w:r w:rsidRPr="00C12BB8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E2"/>
    <w:rsid w:val="00352A9A"/>
    <w:rsid w:val="003652E2"/>
    <w:rsid w:val="00471750"/>
    <w:rsid w:val="006565B1"/>
    <w:rsid w:val="007D18B3"/>
    <w:rsid w:val="00F2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E5A7712DA94382833631C8929CFF4E">
    <w:name w:val="0DE5A7712DA94382833631C8929CFF4E"/>
  </w:style>
  <w:style w:type="paragraph" w:customStyle="1" w:styleId="29443BADDFBC48E794D71CD37C7CCAFC">
    <w:name w:val="29443BADDFBC48E794D71CD37C7CCAFC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98BCBDEA15D14E7DAA7BFAAC9A948AED">
    <w:name w:val="98BCBDEA15D14E7DAA7BFAAC9A948AED"/>
  </w:style>
  <w:style w:type="paragraph" w:customStyle="1" w:styleId="5739B42D23DA4603AC88FBBB7C1BC36F">
    <w:name w:val="5739B42D23DA4603AC88FBBB7C1BC36F"/>
  </w:style>
  <w:style w:type="paragraph" w:customStyle="1" w:styleId="B320519E5A1541519E7E1B2550825058">
    <w:name w:val="B320519E5A1541519E7E1B2550825058"/>
  </w:style>
  <w:style w:type="paragraph" w:customStyle="1" w:styleId="6FEAACD13ACE4DE1B64B02971BBBB536">
    <w:name w:val="6FEAACD13ACE4DE1B64B02971BBBB536"/>
  </w:style>
  <w:style w:type="paragraph" w:customStyle="1" w:styleId="A5F45A1AF9CF4465AA04D9471F780CD6">
    <w:name w:val="A5F45A1AF9CF4465AA04D9471F780CD6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562E8A3BBFB74C799D0D06DD39315836">
    <w:name w:val="562E8A3BBFB74C799D0D06DD39315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cubista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2025-06-06T14:33:00Z</dcterms:created>
  <dcterms:modified xsi:type="dcterms:W3CDTF">2025-09-23T21:51:00Z</dcterms:modified>
</cp:coreProperties>
</file>